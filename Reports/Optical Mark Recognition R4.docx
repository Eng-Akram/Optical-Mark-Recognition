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600" w:firstRow="0" w:lastRow="0" w:firstColumn="0" w:lastColumn="0" w:noHBand="1" w:noVBand="1"/>
      </w:tblPr>
      <w:tblGrid>
        <w:gridCol w:w="5395"/>
        <w:gridCol w:w="5395"/>
      </w:tblGrid>
      <w:tr w:rsidR="00A81248" w:rsidRPr="003A798E" w14:paraId="0FB1EEA5" w14:textId="77777777" w:rsidTr="00403A66">
        <w:tc>
          <w:tcPr>
            <w:tcW w:w="5395" w:type="dxa"/>
          </w:tcPr>
          <w:p w14:paraId="59C7BAC8" w14:textId="77777777" w:rsidR="00A81248" w:rsidRPr="003A798E" w:rsidRDefault="00A81248" w:rsidP="00A81248">
            <w:pPr>
              <w:pStyle w:val="GraphicAnchor"/>
            </w:pPr>
            <w:bookmarkStart w:id="0" w:name="_Hlk68909090"/>
          </w:p>
        </w:tc>
        <w:tc>
          <w:tcPr>
            <w:tcW w:w="5395" w:type="dxa"/>
          </w:tcPr>
          <w:p w14:paraId="5E55768D" w14:textId="77777777" w:rsidR="00A81248" w:rsidRPr="003A798E" w:rsidRDefault="00A81248" w:rsidP="00A81248">
            <w:pPr>
              <w:pStyle w:val="GraphicAnchor"/>
            </w:pPr>
          </w:p>
        </w:tc>
      </w:tr>
      <w:tr w:rsidR="00A81248" w:rsidRPr="003A798E" w14:paraId="7445334E" w14:textId="77777777" w:rsidTr="00403A66">
        <w:trPr>
          <w:trHeight w:val="2719"/>
        </w:trPr>
        <w:tc>
          <w:tcPr>
            <w:tcW w:w="5395" w:type="dxa"/>
          </w:tcPr>
          <w:p w14:paraId="381CE73D" w14:textId="29835935" w:rsidR="00F270D4" w:rsidRPr="00F270D4" w:rsidRDefault="00F270D4" w:rsidP="00F270D4">
            <w:pPr>
              <w:pStyle w:val="Heading1"/>
              <w:rPr>
                <w:i/>
                <w:iCs/>
                <w:sz w:val="68"/>
                <w:szCs w:val="68"/>
              </w:rPr>
            </w:pPr>
            <w:r w:rsidRPr="00F270D4">
              <w:rPr>
                <w:i/>
                <w:iCs/>
                <w:sz w:val="68"/>
                <w:szCs w:val="68"/>
              </w:rPr>
              <w:t>Optical Mark Recognition</w:t>
            </w:r>
          </w:p>
        </w:tc>
        <w:tc>
          <w:tcPr>
            <w:tcW w:w="5395" w:type="dxa"/>
          </w:tcPr>
          <w:p w14:paraId="47DFEAF2" w14:textId="77777777" w:rsidR="00A81248" w:rsidRPr="003A798E" w:rsidRDefault="00A81248"/>
        </w:tc>
      </w:tr>
      <w:tr w:rsidR="00A81248" w:rsidRPr="003A798E" w14:paraId="3139472A" w14:textId="77777777" w:rsidTr="00403A66">
        <w:trPr>
          <w:trHeight w:val="8059"/>
        </w:trPr>
        <w:tc>
          <w:tcPr>
            <w:tcW w:w="5395" w:type="dxa"/>
          </w:tcPr>
          <w:p w14:paraId="1DCE3F09" w14:textId="77777777" w:rsidR="00A81248" w:rsidRPr="003A798E" w:rsidRDefault="00A81248">
            <w:r w:rsidRPr="003A798E">
              <w:rPr>
                <w:noProof/>
                <w:lang w:eastAsia="en-AU"/>
              </w:rPr>
              <mc:AlternateContent>
                <mc:Choice Requires="wpg">
                  <w:drawing>
                    <wp:anchor distT="0" distB="0" distL="114300" distR="114300" simplePos="0" relativeHeight="251659264" behindDoc="1" locked="0" layoutInCell="1" allowOverlap="1" wp14:anchorId="76EBADF7" wp14:editId="4A7DCFBF">
                      <wp:simplePos x="0" y="0"/>
                      <wp:positionH relativeFrom="margin">
                        <wp:posOffset>-445477</wp:posOffset>
                      </wp:positionH>
                      <wp:positionV relativeFrom="page">
                        <wp:posOffset>-2242527</wp:posOffset>
                      </wp:positionV>
                      <wp:extent cx="7772400" cy="10054800"/>
                      <wp:effectExtent l="0" t="0" r="0" b="381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054800"/>
                                <a:chOff x="0" y="0"/>
                                <a:chExt cx="7771132" cy="10053322"/>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56334A3B" id="Group 1" o:spid="_x0000_s1026" alt="&quot;&quot;" style="position:absolute;margin-left:-35.1pt;margin-top:-176.6pt;width:612pt;height:791.7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14:paraId="0C54EDF3" w14:textId="77777777" w:rsidR="00A81248" w:rsidRPr="003A798E" w:rsidRDefault="00A81248"/>
        </w:tc>
      </w:tr>
      <w:tr w:rsidR="00A81248" w:rsidRPr="003A798E" w14:paraId="5149E713" w14:textId="77777777" w:rsidTr="00403A66">
        <w:trPr>
          <w:trHeight w:val="1299"/>
        </w:trPr>
        <w:tc>
          <w:tcPr>
            <w:tcW w:w="5395" w:type="dxa"/>
          </w:tcPr>
          <w:p w14:paraId="7D6BDF76" w14:textId="77777777" w:rsidR="00A81248" w:rsidRPr="003A798E" w:rsidRDefault="00A81248"/>
        </w:tc>
        <w:tc>
          <w:tcPr>
            <w:tcW w:w="5395" w:type="dxa"/>
          </w:tcPr>
          <w:p w14:paraId="67E9969D" w14:textId="14246D93" w:rsidR="00F270D4" w:rsidRDefault="00C87B6A" w:rsidP="00403A66">
            <w:pPr>
              <w:pStyle w:val="Heading2"/>
              <w:rPr>
                <w:sz w:val="30"/>
                <w:szCs w:val="30"/>
              </w:rPr>
            </w:pPr>
            <w:r>
              <w:rPr>
                <w:sz w:val="30"/>
                <w:szCs w:val="30"/>
              </w:rPr>
              <w:t xml:space="preserve">May </w:t>
            </w:r>
            <w:r w:rsidR="000D556F">
              <w:rPr>
                <w:sz w:val="30"/>
                <w:szCs w:val="30"/>
              </w:rPr>
              <w:t>2</w:t>
            </w:r>
            <w:r>
              <w:rPr>
                <w:sz w:val="30"/>
                <w:szCs w:val="30"/>
              </w:rPr>
              <w:t>5</w:t>
            </w:r>
            <w:r w:rsidR="00F270D4" w:rsidRPr="00403A66">
              <w:rPr>
                <w:sz w:val="30"/>
                <w:szCs w:val="30"/>
              </w:rPr>
              <w:t>, 2021</w:t>
            </w:r>
          </w:p>
          <w:p w14:paraId="3BADBD9D" w14:textId="77777777" w:rsidR="00403A66" w:rsidRPr="00403A66" w:rsidRDefault="00403A66" w:rsidP="00403A66"/>
          <w:p w14:paraId="2C340733" w14:textId="77777777" w:rsidR="00F270D4" w:rsidRPr="00CE51FA" w:rsidRDefault="00F270D4" w:rsidP="00F270D4">
            <w:pPr>
              <w:pStyle w:val="Heading2"/>
              <w:rPr>
                <w:sz w:val="36"/>
                <w:szCs w:val="36"/>
              </w:rPr>
            </w:pPr>
            <w:r w:rsidRPr="00CE51FA">
              <w:rPr>
                <w:sz w:val="36"/>
                <w:szCs w:val="36"/>
              </w:rPr>
              <w:t>Ahmed Nabil Lotfy</w:t>
            </w:r>
          </w:p>
          <w:p w14:paraId="02435F79" w14:textId="1B0B9C55" w:rsidR="00F270D4" w:rsidRPr="00CE51FA" w:rsidRDefault="00F270D4" w:rsidP="00F270D4">
            <w:pPr>
              <w:pStyle w:val="Heading2"/>
              <w:rPr>
                <w:sz w:val="36"/>
                <w:szCs w:val="36"/>
              </w:rPr>
            </w:pPr>
            <w:r w:rsidRPr="00CE51FA">
              <w:rPr>
                <w:sz w:val="36"/>
                <w:szCs w:val="36"/>
              </w:rPr>
              <w:t>Ahmed</w:t>
            </w:r>
            <w:r w:rsidR="00487C64" w:rsidRPr="00CE51FA">
              <w:rPr>
                <w:sz w:val="36"/>
                <w:szCs w:val="36"/>
              </w:rPr>
              <w:t xml:space="preserve"> Ahmed</w:t>
            </w:r>
            <w:r w:rsidRPr="00CE51FA">
              <w:rPr>
                <w:sz w:val="36"/>
                <w:szCs w:val="36"/>
              </w:rPr>
              <w:t xml:space="preserve"> </w:t>
            </w:r>
            <w:r w:rsidR="0065439A" w:rsidRPr="00CE51FA">
              <w:rPr>
                <w:sz w:val="36"/>
                <w:szCs w:val="36"/>
              </w:rPr>
              <w:t>Elrewaidy</w:t>
            </w:r>
          </w:p>
          <w:p w14:paraId="46621DCF" w14:textId="77777777" w:rsidR="00CE51FA" w:rsidRDefault="00207700" w:rsidP="00F270D4">
            <w:pPr>
              <w:pStyle w:val="Heading2"/>
              <w:rPr>
                <w:sz w:val="36"/>
                <w:szCs w:val="36"/>
              </w:rPr>
            </w:pPr>
            <w:r w:rsidRPr="00CE51FA">
              <w:rPr>
                <w:sz w:val="36"/>
                <w:szCs w:val="36"/>
              </w:rPr>
              <w:t xml:space="preserve">Eslam Khalid Elfauomy </w:t>
            </w:r>
          </w:p>
          <w:p w14:paraId="5095EFCF" w14:textId="77777777" w:rsidR="00CE51FA" w:rsidRDefault="00F270D4" w:rsidP="00F270D4">
            <w:pPr>
              <w:pStyle w:val="Heading2"/>
              <w:rPr>
                <w:sz w:val="36"/>
                <w:szCs w:val="36"/>
              </w:rPr>
            </w:pPr>
            <w:r w:rsidRPr="00CE51FA">
              <w:rPr>
                <w:sz w:val="36"/>
                <w:szCs w:val="36"/>
              </w:rPr>
              <w:t>Akram Hesham Ragab</w:t>
            </w:r>
            <w:r w:rsidR="00CE51FA" w:rsidRPr="00CE51FA">
              <w:rPr>
                <w:sz w:val="36"/>
                <w:szCs w:val="36"/>
              </w:rPr>
              <w:t xml:space="preserve"> </w:t>
            </w:r>
          </w:p>
          <w:p w14:paraId="52FBB694" w14:textId="3D1E5B00" w:rsidR="00F270D4" w:rsidRPr="00CE51FA" w:rsidRDefault="00CE51FA" w:rsidP="00F270D4">
            <w:pPr>
              <w:pStyle w:val="Heading2"/>
              <w:rPr>
                <w:sz w:val="36"/>
                <w:szCs w:val="36"/>
              </w:rPr>
            </w:pPr>
            <w:r w:rsidRPr="00CE51FA">
              <w:rPr>
                <w:sz w:val="36"/>
                <w:szCs w:val="36"/>
              </w:rPr>
              <w:t>Basma Mohamed Ahmed</w:t>
            </w:r>
          </w:p>
          <w:p w14:paraId="7E6DB1C6" w14:textId="705AAF40" w:rsidR="00F270D4" w:rsidRPr="00F270D4" w:rsidRDefault="00F270D4" w:rsidP="00F270D4">
            <w:pPr>
              <w:pStyle w:val="Heading2"/>
            </w:pPr>
          </w:p>
        </w:tc>
      </w:tr>
    </w:tbl>
    <w:bookmarkEnd w:id="0"/>
    <w:p w14:paraId="3968720A" w14:textId="1C17ABB8" w:rsidR="00A81248" w:rsidRDefault="000C2B8A">
      <w:r>
        <w:rPr>
          <w:noProof/>
        </w:rPr>
        <w:lastRenderedPageBreak/>
        <mc:AlternateContent>
          <mc:Choice Requires="wps">
            <w:drawing>
              <wp:anchor distT="0" distB="0" distL="114300" distR="114300" simplePos="0" relativeHeight="251658239" behindDoc="1" locked="0" layoutInCell="1" allowOverlap="1" wp14:anchorId="53236159" wp14:editId="74DE2F8B">
                <wp:simplePos x="0" y="0"/>
                <wp:positionH relativeFrom="margin">
                  <wp:align>right</wp:align>
                </wp:positionH>
                <wp:positionV relativeFrom="paragraph">
                  <wp:posOffset>-108857</wp:posOffset>
                </wp:positionV>
                <wp:extent cx="6988266" cy="8839109"/>
                <wp:effectExtent l="0" t="0" r="3175" b="635"/>
                <wp:wrapNone/>
                <wp:docPr id="7" name="Rectangle 7"/>
                <wp:cNvGraphicFramePr/>
                <a:graphic xmlns:a="http://schemas.openxmlformats.org/drawingml/2006/main">
                  <a:graphicData uri="http://schemas.microsoft.com/office/word/2010/wordprocessingShape">
                    <wps:wsp>
                      <wps:cNvSpPr/>
                      <wps:spPr>
                        <a:xfrm>
                          <a:off x="0" y="0"/>
                          <a:ext cx="6988266" cy="8839109"/>
                        </a:xfrm>
                        <a:prstGeom prst="rect">
                          <a:avLst/>
                        </a:prstGeom>
                        <a:solidFill>
                          <a:schemeClr val="accent4"/>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EF198" id="Rectangle 7" o:spid="_x0000_s1026" style="position:absolute;margin-left:499.05pt;margin-top:-8.55pt;width:550.25pt;height:696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" fillcolor="#ecfbfb [3207]" stroked="f" strokeweight="2pt">
                <v:stroke miterlimit="4"/>
                <v:textbox inset="3pt,3pt,3pt,3pt"/>
                <w10:wrap anchorx="margin"/>
              </v:rect>
            </w:pict>
          </mc:Fallback>
        </mc:AlternateContent>
      </w:r>
    </w:p>
    <w:p w14:paraId="65E05A3B" w14:textId="4CFB27E3" w:rsidR="00403A66" w:rsidRDefault="00403A66" w:rsidP="00403A66">
      <w:pPr>
        <w:pStyle w:val="Heading3"/>
      </w:pPr>
      <w:r>
        <w:t>TABLE OF CONTENT:</w:t>
      </w:r>
    </w:p>
    <w:p w14:paraId="459FC1A1" w14:textId="3AA4D5EC" w:rsidR="00886ADE" w:rsidRDefault="00AE0A68" w:rsidP="00B2499F">
      <w:pPr>
        <w:pStyle w:val="tableitems"/>
      </w:pPr>
      <w:r>
        <w:t>Image Preprocessing</w:t>
      </w:r>
    </w:p>
    <w:p w14:paraId="60AF828B" w14:textId="7285E7CA" w:rsidR="00AE0A68" w:rsidRDefault="00AE0A68" w:rsidP="00AE0A68">
      <w:pPr>
        <w:pStyle w:val="tableitems"/>
        <w:numPr>
          <w:ilvl w:val="1"/>
          <w:numId w:val="3"/>
        </w:numPr>
      </w:pPr>
      <w:r>
        <w:t>Original size to resized image</w:t>
      </w:r>
    </w:p>
    <w:p w14:paraId="161A2580" w14:textId="5DAF6433" w:rsidR="00AE0A68" w:rsidRDefault="00AE0A68" w:rsidP="00AE0A68">
      <w:pPr>
        <w:pStyle w:val="tableitems"/>
        <w:numPr>
          <w:ilvl w:val="1"/>
          <w:numId w:val="3"/>
        </w:numPr>
      </w:pPr>
      <w:r>
        <w:t>RGB to Grayscale</w:t>
      </w:r>
    </w:p>
    <w:p w14:paraId="61D023C3" w14:textId="55A055D1" w:rsidR="00AE0A68" w:rsidRDefault="00AE0A68" w:rsidP="00AE0A68">
      <w:pPr>
        <w:pStyle w:val="tableitems"/>
        <w:numPr>
          <w:ilvl w:val="1"/>
          <w:numId w:val="3"/>
        </w:numPr>
      </w:pPr>
      <w:r>
        <w:t>Image Normalization</w:t>
      </w:r>
    </w:p>
    <w:p w14:paraId="0309141D" w14:textId="2BC70849" w:rsidR="00AE0A68" w:rsidRPr="00B2499F" w:rsidRDefault="00AE0A68" w:rsidP="00AE0A68">
      <w:pPr>
        <w:pStyle w:val="tableitems"/>
        <w:numPr>
          <w:ilvl w:val="1"/>
          <w:numId w:val="3"/>
        </w:numPr>
      </w:pPr>
      <w:r>
        <w:t>Image Blur</w:t>
      </w:r>
    </w:p>
    <w:p w14:paraId="0C2474C5" w14:textId="691D59B5" w:rsidR="00BD7F63" w:rsidRDefault="0032566A" w:rsidP="0032566A">
      <w:pPr>
        <w:rPr>
          <w:i/>
          <w:iCs/>
          <w:color w:val="002060"/>
          <w:sz w:val="40"/>
          <w:szCs w:val="40"/>
        </w:rPr>
      </w:pPr>
      <w:r>
        <w:rPr>
          <w:i/>
          <w:iCs/>
          <w:color w:val="002060"/>
          <w:sz w:val="40"/>
          <w:szCs w:val="40"/>
        </w:rPr>
        <w:br w:type="page"/>
      </w:r>
    </w:p>
    <w:p w14:paraId="18C80D75" w14:textId="505D3D83" w:rsidR="00B2499F" w:rsidRDefault="00AE0A68" w:rsidP="00AE0A68">
      <w:pPr>
        <w:pStyle w:val="Heading1"/>
        <w:rPr>
          <w:noProof/>
          <w:sz w:val="72"/>
          <w:szCs w:val="72"/>
        </w:rPr>
      </w:pPr>
      <w:r w:rsidRPr="00AE0A68">
        <w:rPr>
          <w:noProof/>
          <w:sz w:val="72"/>
          <w:szCs w:val="72"/>
        </w:rPr>
        <w:lastRenderedPageBreak/>
        <mc:AlternateContent>
          <mc:Choice Requires="wps">
            <w:drawing>
              <wp:anchor distT="0" distB="0" distL="114300" distR="114300" simplePos="0" relativeHeight="251661312" behindDoc="1" locked="0" layoutInCell="1" allowOverlap="1" wp14:anchorId="319BF10C" wp14:editId="5EC22001">
                <wp:simplePos x="0" y="0"/>
                <wp:positionH relativeFrom="margin">
                  <wp:align>right</wp:align>
                </wp:positionH>
                <wp:positionV relativeFrom="paragraph">
                  <wp:posOffset>-239395</wp:posOffset>
                </wp:positionV>
                <wp:extent cx="6988266" cy="8839109"/>
                <wp:effectExtent l="0" t="0" r="3175" b="635"/>
                <wp:wrapNone/>
                <wp:docPr id="1" name="Rectangle 1"/>
                <wp:cNvGraphicFramePr/>
                <a:graphic xmlns:a="http://schemas.openxmlformats.org/drawingml/2006/main">
                  <a:graphicData uri="http://schemas.microsoft.com/office/word/2010/wordprocessingShape">
                    <wps:wsp>
                      <wps:cNvSpPr/>
                      <wps:spPr>
                        <a:xfrm>
                          <a:off x="0" y="0"/>
                          <a:ext cx="6988266" cy="8839109"/>
                        </a:xfrm>
                        <a:prstGeom prst="rect">
                          <a:avLst/>
                        </a:prstGeom>
                        <a:solidFill>
                          <a:schemeClr val="accent4"/>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1C583" id="Rectangle 1" o:spid="_x0000_s1026" style="position:absolute;margin-left:499.05pt;margin-top:-18.85pt;width:550.25pt;height:6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" fillcolor="#ecfbfb [3207]" stroked="f" strokeweight="2pt">
                <v:stroke miterlimit="4"/>
                <v:textbox inset="3pt,3pt,3pt,3pt"/>
                <w10:wrap anchorx="margin"/>
              </v:rect>
            </w:pict>
          </mc:Fallback>
        </mc:AlternateContent>
      </w:r>
      <w:r>
        <w:rPr>
          <w:sz w:val="72"/>
          <w:szCs w:val="72"/>
        </w:rPr>
        <w:t>I</w:t>
      </w:r>
      <w:r w:rsidRPr="00AE0A68">
        <w:rPr>
          <w:sz w:val="72"/>
          <w:szCs w:val="72"/>
        </w:rPr>
        <w:t xml:space="preserve">mage </w:t>
      </w:r>
      <w:r>
        <w:rPr>
          <w:sz w:val="72"/>
          <w:szCs w:val="72"/>
        </w:rPr>
        <w:t>P</w:t>
      </w:r>
      <w:r w:rsidRPr="00AE0A68">
        <w:rPr>
          <w:sz w:val="72"/>
          <w:szCs w:val="72"/>
        </w:rPr>
        <w:t>reprocessing</w:t>
      </w:r>
      <w:r w:rsidRPr="00AE0A68">
        <w:rPr>
          <w:noProof/>
          <w:sz w:val="72"/>
          <w:szCs w:val="72"/>
        </w:rPr>
        <w:t>:</w:t>
      </w:r>
    </w:p>
    <w:p w14:paraId="240D9FDC" w14:textId="39BA8986" w:rsidR="00AE0A68" w:rsidRDefault="00AE0A68" w:rsidP="00AE0A68"/>
    <w:p w14:paraId="18624562" w14:textId="77777777" w:rsidR="00AE0A68" w:rsidRPr="00AE0A68" w:rsidRDefault="00AE0A68" w:rsidP="00AE0A68">
      <w:pPr>
        <w:pStyle w:val="content"/>
        <w:ind w:firstLine="720"/>
        <w:rPr>
          <w:sz w:val="44"/>
          <w:szCs w:val="44"/>
        </w:rPr>
      </w:pPr>
      <w:r w:rsidRPr="00AE0A68">
        <w:rPr>
          <w:sz w:val="44"/>
          <w:szCs w:val="44"/>
        </w:rPr>
        <w:t>In this step, the pipeline that the image take to be ready for the next step which is edge detection will be expressed. But before discussing this step we need to show the very first step which is reading the images from the file.</w:t>
      </w:r>
    </w:p>
    <w:p w14:paraId="0D0C7CFF" w14:textId="77777777" w:rsidR="00AE0A68" w:rsidRPr="00AE0A68" w:rsidRDefault="00AE0A68" w:rsidP="00AE0A68">
      <w:pPr>
        <w:pStyle w:val="content"/>
        <w:rPr>
          <w:sz w:val="44"/>
          <w:szCs w:val="44"/>
        </w:rPr>
      </w:pPr>
    </w:p>
    <w:p w14:paraId="3324058C" w14:textId="77777777" w:rsidR="00AE0A68" w:rsidRPr="00AE0A68" w:rsidRDefault="00AE0A68" w:rsidP="00AE0A68">
      <w:pPr>
        <w:pStyle w:val="content"/>
        <w:rPr>
          <w:sz w:val="44"/>
          <w:szCs w:val="44"/>
        </w:rPr>
      </w:pPr>
      <w:r w:rsidRPr="00AE0A68">
        <w:rPr>
          <w:sz w:val="44"/>
          <w:szCs w:val="44"/>
        </w:rPr>
        <w:tab/>
        <w:t>All our images exist in a file that is called samples in the same directory of the project itself (that can be optimized my implementing a GUI for more abstraction, and we intend to do this in a next version) and it’s the job of the algorithm to read all the image in this file and run the main function (which is essentially the whole system) over all and every image that needs to be corrected. Then it will compare the answers. But this is still a very far away detail to be discussed now.</w:t>
      </w:r>
    </w:p>
    <w:p w14:paraId="07F5AD92" w14:textId="77777777" w:rsidR="00AE0A68" w:rsidRPr="00AE0A68" w:rsidRDefault="00AE0A68" w:rsidP="00AE0A68">
      <w:pPr>
        <w:pStyle w:val="content"/>
        <w:rPr>
          <w:sz w:val="44"/>
          <w:szCs w:val="44"/>
        </w:rPr>
      </w:pPr>
    </w:p>
    <w:p w14:paraId="7710681E" w14:textId="77777777" w:rsidR="00AE0A68" w:rsidRPr="00AE0A68" w:rsidRDefault="00AE0A68" w:rsidP="00AE0A68">
      <w:pPr>
        <w:pStyle w:val="content"/>
        <w:rPr>
          <w:sz w:val="44"/>
          <w:szCs w:val="44"/>
        </w:rPr>
      </w:pPr>
      <w:r w:rsidRPr="00AE0A68">
        <w:rPr>
          <w:sz w:val="44"/>
          <w:szCs w:val="44"/>
        </w:rPr>
        <w:tab/>
        <w:t>Now that we have access to the sheets we need to resize it without any distortions (maintaining the aspect ratio of the original image)</w:t>
      </w:r>
    </w:p>
    <w:p w14:paraId="4B773BF0" w14:textId="77777777" w:rsidR="00AE0A68" w:rsidRDefault="00AE0A68" w:rsidP="00AE0A68">
      <w:pPr>
        <w:pStyle w:val="content"/>
      </w:pPr>
    </w:p>
    <w:p w14:paraId="3843358A" w14:textId="63134D9F" w:rsidR="00AE0A68" w:rsidRDefault="00582775" w:rsidP="00AE0A68">
      <w:pPr>
        <w:pStyle w:val="content"/>
        <w:jc w:val="center"/>
      </w:pPr>
      <w:r w:rsidRPr="00AE0A68">
        <w:rPr>
          <w:noProof/>
          <w:sz w:val="72"/>
          <w:szCs w:val="72"/>
        </w:rPr>
        <w:lastRenderedPageBreak/>
        <mc:AlternateContent>
          <mc:Choice Requires="wps">
            <w:drawing>
              <wp:anchor distT="0" distB="0" distL="114300" distR="114300" simplePos="0" relativeHeight="251663360" behindDoc="1" locked="0" layoutInCell="1" allowOverlap="1" wp14:anchorId="5296115A" wp14:editId="7695B0CA">
                <wp:simplePos x="0" y="0"/>
                <wp:positionH relativeFrom="margin">
                  <wp:align>right</wp:align>
                </wp:positionH>
                <wp:positionV relativeFrom="paragraph">
                  <wp:posOffset>0</wp:posOffset>
                </wp:positionV>
                <wp:extent cx="6988266" cy="8839109"/>
                <wp:effectExtent l="0" t="0" r="3175" b="635"/>
                <wp:wrapNone/>
                <wp:docPr id="12" name="Rectangle 12"/>
                <wp:cNvGraphicFramePr/>
                <a:graphic xmlns:a="http://schemas.openxmlformats.org/drawingml/2006/main">
                  <a:graphicData uri="http://schemas.microsoft.com/office/word/2010/wordprocessingShape">
                    <wps:wsp>
                      <wps:cNvSpPr/>
                      <wps:spPr>
                        <a:xfrm>
                          <a:off x="0" y="0"/>
                          <a:ext cx="6988266" cy="8839109"/>
                        </a:xfrm>
                        <a:prstGeom prst="rect">
                          <a:avLst/>
                        </a:prstGeom>
                        <a:solidFill>
                          <a:schemeClr val="accent4"/>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757FF" id="Rectangle 12" o:spid="_x0000_s1026" style="position:absolute;margin-left:499.05pt;margin-top:0;width:550.25pt;height:696pt;z-index:-2516531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" fillcolor="#ecfbfb [3207]" stroked="f" strokeweight="2pt">
                <v:stroke miterlimit="4"/>
                <v:textbox inset="3pt,3pt,3pt,3pt"/>
                <w10:wrap anchorx="margin"/>
              </v:rect>
            </w:pict>
          </mc:Fallback>
        </mc:AlternateContent>
      </w:r>
      <w:r w:rsidR="00AE0A68">
        <w:rPr>
          <w:noProof/>
        </w:rPr>
        <w:drawing>
          <wp:inline distT="0" distB="0" distL="0" distR="0" wp14:anchorId="49B8DD49" wp14:editId="041F1D43">
            <wp:extent cx="5547360" cy="308065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ze.jpg"/>
                    <pic:cNvPicPr/>
                  </pic:nvPicPr>
                  <pic:blipFill>
                    <a:blip r:embed="rId11">
                      <a:extLst>
                        <a:ext uri="{28A0092B-C50C-407E-A947-70E740481C1C}">
                          <a14:useLocalDpi xmlns:a14="http://schemas.microsoft.com/office/drawing/2010/main" val="0"/>
                        </a:ext>
                      </a:extLst>
                    </a:blip>
                    <a:stretch>
                      <a:fillRect/>
                    </a:stretch>
                  </pic:blipFill>
                  <pic:spPr>
                    <a:xfrm>
                      <a:off x="0" y="0"/>
                      <a:ext cx="5554924" cy="3084857"/>
                    </a:xfrm>
                    <a:prstGeom prst="rect">
                      <a:avLst/>
                    </a:prstGeom>
                  </pic:spPr>
                </pic:pic>
              </a:graphicData>
            </a:graphic>
          </wp:inline>
        </w:drawing>
      </w:r>
    </w:p>
    <w:p w14:paraId="0569B053" w14:textId="77777777" w:rsidR="00AE0A68" w:rsidRDefault="00AE0A68" w:rsidP="00AE0A68">
      <w:pPr>
        <w:pStyle w:val="content"/>
      </w:pPr>
    </w:p>
    <w:p w14:paraId="429E14AD" w14:textId="0FFBA538" w:rsidR="00AE0A68" w:rsidRDefault="00AE0A68" w:rsidP="00AE0A68">
      <w:pPr>
        <w:pStyle w:val="content"/>
      </w:pPr>
      <w:r>
        <w:tab/>
        <w:t xml:space="preserve"> Fig</w:t>
      </w:r>
      <w:r>
        <w:t>1</w:t>
      </w:r>
      <w:r>
        <w:t xml:space="preserve"> the original vs resized image resolutions</w:t>
      </w:r>
    </w:p>
    <w:p w14:paraId="458C1759" w14:textId="77777777" w:rsidR="00AE0A68" w:rsidRDefault="00AE0A68" w:rsidP="00AE0A68">
      <w:pPr>
        <w:pStyle w:val="content"/>
        <w:rPr>
          <w:lang w:bidi="ar-EG"/>
        </w:rPr>
      </w:pPr>
    </w:p>
    <w:p w14:paraId="2A689DC1" w14:textId="77777777" w:rsidR="00AE0A68" w:rsidRPr="00AE0A68" w:rsidRDefault="00AE0A68" w:rsidP="00AE0A68">
      <w:pPr>
        <w:pStyle w:val="content"/>
        <w:rPr>
          <w:sz w:val="44"/>
          <w:szCs w:val="44"/>
        </w:rPr>
      </w:pPr>
      <w:r>
        <w:tab/>
      </w:r>
      <w:r w:rsidRPr="00AE0A68">
        <w:rPr>
          <w:sz w:val="44"/>
          <w:szCs w:val="44"/>
        </w:rPr>
        <w:t>As seen in the figure above, we set either the width or the height with an arbitrary number, in this example width of 1800 pixels, and the change in the other dimension (height) will change proportionally to the change of width maintaining the same aspect ratio. Now let’s start image conversion preprocessing.</w:t>
      </w:r>
    </w:p>
    <w:p w14:paraId="0A78C896" w14:textId="77777777" w:rsidR="00AE0A68" w:rsidRPr="00AE0A68" w:rsidRDefault="00AE0A68" w:rsidP="00AE0A68">
      <w:pPr>
        <w:pStyle w:val="content"/>
        <w:rPr>
          <w:sz w:val="44"/>
          <w:szCs w:val="44"/>
        </w:rPr>
      </w:pPr>
    </w:p>
    <w:p w14:paraId="56B3E34E" w14:textId="77777777" w:rsidR="00AE0A68" w:rsidRPr="00AE0A68" w:rsidRDefault="00AE0A68" w:rsidP="00AE0A68">
      <w:pPr>
        <w:pStyle w:val="content"/>
        <w:rPr>
          <w:sz w:val="44"/>
          <w:szCs w:val="44"/>
        </w:rPr>
      </w:pPr>
    </w:p>
    <w:p w14:paraId="4E2405BF" w14:textId="77777777" w:rsidR="00AE0A68" w:rsidRPr="00AE0A68" w:rsidRDefault="00AE0A68" w:rsidP="00AE0A68">
      <w:pPr>
        <w:pStyle w:val="content"/>
        <w:rPr>
          <w:sz w:val="44"/>
          <w:szCs w:val="44"/>
        </w:rPr>
      </w:pPr>
    </w:p>
    <w:p w14:paraId="56FD4521" w14:textId="77777777" w:rsidR="00AE0A68" w:rsidRPr="00AE0A68" w:rsidRDefault="00AE0A68" w:rsidP="00AE0A68">
      <w:pPr>
        <w:pStyle w:val="content"/>
        <w:rPr>
          <w:sz w:val="44"/>
          <w:szCs w:val="44"/>
        </w:rPr>
      </w:pPr>
      <w:r w:rsidRPr="00AE0A68">
        <w:rPr>
          <w:sz w:val="44"/>
          <w:szCs w:val="44"/>
        </w:rPr>
        <w:tab/>
        <w:t>In OpenCV which is the image preprocessing main library used to build those systems, when image is read, it’s read as BGR not RGB. We have to convert it because we will use the matplotlib library just right now which in its turn only accepts images that are RGB.</w:t>
      </w:r>
    </w:p>
    <w:p w14:paraId="5B1285D9" w14:textId="135A707C" w:rsidR="00AE0A68" w:rsidRDefault="00582775" w:rsidP="00AE0A68">
      <w:pPr>
        <w:pStyle w:val="content"/>
      </w:pPr>
      <w:r w:rsidRPr="00AE0A68">
        <w:rPr>
          <w:noProof/>
          <w:sz w:val="72"/>
          <w:szCs w:val="72"/>
        </w:rPr>
        <w:lastRenderedPageBreak/>
        <mc:AlternateContent>
          <mc:Choice Requires="wps">
            <w:drawing>
              <wp:anchor distT="0" distB="0" distL="114300" distR="114300" simplePos="0" relativeHeight="251665408" behindDoc="1" locked="0" layoutInCell="1" allowOverlap="1" wp14:anchorId="51A24F11" wp14:editId="0F9A04BD">
                <wp:simplePos x="0" y="0"/>
                <wp:positionH relativeFrom="margin">
                  <wp:align>right</wp:align>
                </wp:positionH>
                <wp:positionV relativeFrom="paragraph">
                  <wp:posOffset>-41910</wp:posOffset>
                </wp:positionV>
                <wp:extent cx="6988266" cy="8839109"/>
                <wp:effectExtent l="0" t="0" r="3175" b="635"/>
                <wp:wrapNone/>
                <wp:docPr id="13" name="Rectangle 13"/>
                <wp:cNvGraphicFramePr/>
                <a:graphic xmlns:a="http://schemas.openxmlformats.org/drawingml/2006/main">
                  <a:graphicData uri="http://schemas.microsoft.com/office/word/2010/wordprocessingShape">
                    <wps:wsp>
                      <wps:cNvSpPr/>
                      <wps:spPr>
                        <a:xfrm>
                          <a:off x="0" y="0"/>
                          <a:ext cx="6988266" cy="8839109"/>
                        </a:xfrm>
                        <a:prstGeom prst="rect">
                          <a:avLst/>
                        </a:prstGeom>
                        <a:solidFill>
                          <a:schemeClr val="accent4"/>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2B19D4" id="Rectangle 13" o:spid="_x0000_s1026" style="position:absolute;margin-left:499.05pt;margin-top:-3.3pt;width:550.25pt;height:696pt;z-index:-2516510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" fillcolor="#ecfbfb [3207]" stroked="f" strokeweight="2pt">
                <v:stroke miterlimit="4"/>
                <v:textbox inset="3pt,3pt,3pt,3pt"/>
                <w10:wrap anchorx="margin"/>
              </v:rect>
            </w:pict>
          </mc:Fallback>
        </mc:AlternateContent>
      </w:r>
    </w:p>
    <w:p w14:paraId="70A5B0F1" w14:textId="7472F831" w:rsidR="00AE0A68" w:rsidRDefault="00AE0A68" w:rsidP="00AE0A68">
      <w:pPr>
        <w:pStyle w:val="content"/>
      </w:pPr>
      <w:r>
        <w:tab/>
      </w:r>
      <w:r w:rsidRPr="00AE0A68">
        <w:rPr>
          <w:sz w:val="44"/>
          <w:szCs w:val="44"/>
        </w:rPr>
        <w:t>The next step will be converting the RGP image to grayscale images. Why? That’s better for edge detection, we can consider it as an important step before edge detection</w:t>
      </w:r>
      <w:r>
        <w:t>.</w:t>
      </w:r>
    </w:p>
    <w:p w14:paraId="1F8208F6" w14:textId="0C00BCDF" w:rsidR="00AE0A68" w:rsidRPr="00365E16" w:rsidRDefault="00AE0A68" w:rsidP="00AE0A68">
      <w:pPr>
        <w:pStyle w:val="content"/>
        <w:jc w:val="center"/>
      </w:pPr>
      <w:r>
        <w:rPr>
          <w:noProof/>
        </w:rPr>
        <w:drawing>
          <wp:inline distT="0" distB="0" distL="0" distR="0" wp14:anchorId="3B2C008B" wp14:editId="0DD9C345">
            <wp:extent cx="5786121" cy="4726546"/>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yscale.png"/>
                    <pic:cNvPicPr/>
                  </pic:nvPicPr>
                  <pic:blipFill>
                    <a:blip r:embed="rId12">
                      <a:extLst>
                        <a:ext uri="{28A0092B-C50C-407E-A947-70E740481C1C}">
                          <a14:useLocalDpi xmlns:a14="http://schemas.microsoft.com/office/drawing/2010/main" val="0"/>
                        </a:ext>
                      </a:extLst>
                    </a:blip>
                    <a:stretch>
                      <a:fillRect/>
                    </a:stretch>
                  </pic:blipFill>
                  <pic:spPr>
                    <a:xfrm>
                      <a:off x="0" y="0"/>
                      <a:ext cx="5802367" cy="4739817"/>
                    </a:xfrm>
                    <a:prstGeom prst="rect">
                      <a:avLst/>
                    </a:prstGeom>
                  </pic:spPr>
                </pic:pic>
              </a:graphicData>
            </a:graphic>
          </wp:inline>
        </w:drawing>
      </w:r>
    </w:p>
    <w:p w14:paraId="5A9E7F23" w14:textId="31011171" w:rsidR="00AE0A68" w:rsidRDefault="00AE0A68" w:rsidP="00AE0A68">
      <w:r>
        <w:tab/>
      </w:r>
      <w:r>
        <w:tab/>
      </w:r>
      <w:r>
        <w:tab/>
        <w:t xml:space="preserve">    Fig </w:t>
      </w:r>
      <w:r>
        <w:t>2</w:t>
      </w:r>
      <w:r>
        <w:t xml:space="preserve"> grayscale image </w:t>
      </w:r>
    </w:p>
    <w:p w14:paraId="0D803D48" w14:textId="77777777" w:rsidR="00AE0A68" w:rsidRDefault="00AE0A68" w:rsidP="00AE0A68"/>
    <w:p w14:paraId="0134E1A7" w14:textId="77777777" w:rsidR="00AE0A68" w:rsidRDefault="00AE0A68" w:rsidP="00AE0A68">
      <w:pPr>
        <w:pStyle w:val="content"/>
      </w:pPr>
      <w:r>
        <w:tab/>
      </w:r>
    </w:p>
    <w:p w14:paraId="6A1939BD" w14:textId="77777777" w:rsidR="00AE0A68" w:rsidRDefault="00AE0A68" w:rsidP="00AE0A68">
      <w:pPr>
        <w:pStyle w:val="content"/>
      </w:pPr>
    </w:p>
    <w:p w14:paraId="0ABECED2" w14:textId="77777777" w:rsidR="00AE0A68" w:rsidRDefault="00AE0A68" w:rsidP="00AE0A68">
      <w:pPr>
        <w:pStyle w:val="content"/>
      </w:pPr>
    </w:p>
    <w:p w14:paraId="08DC699C" w14:textId="77777777" w:rsidR="00AE0A68" w:rsidRDefault="00AE0A68" w:rsidP="00AE0A68">
      <w:pPr>
        <w:pStyle w:val="content"/>
      </w:pPr>
    </w:p>
    <w:p w14:paraId="5A45BB1E" w14:textId="77777777" w:rsidR="00AE0A68" w:rsidRDefault="00AE0A68" w:rsidP="00AE0A68">
      <w:pPr>
        <w:pStyle w:val="content"/>
      </w:pPr>
    </w:p>
    <w:p w14:paraId="67CD275E" w14:textId="77777777" w:rsidR="00AE0A68" w:rsidRDefault="00AE0A68" w:rsidP="00AE0A68">
      <w:pPr>
        <w:pStyle w:val="content"/>
      </w:pPr>
    </w:p>
    <w:p w14:paraId="06E618F3" w14:textId="77777777" w:rsidR="00AE0A68" w:rsidRDefault="00AE0A68" w:rsidP="00AE0A68">
      <w:pPr>
        <w:pStyle w:val="content"/>
      </w:pPr>
    </w:p>
    <w:p w14:paraId="0BBBA549" w14:textId="01681E39" w:rsidR="00AE0A68" w:rsidRPr="00AE0A68" w:rsidRDefault="00582775" w:rsidP="00AE0A68">
      <w:pPr>
        <w:pStyle w:val="content"/>
        <w:ind w:firstLine="720"/>
        <w:rPr>
          <w:sz w:val="44"/>
          <w:szCs w:val="44"/>
        </w:rPr>
      </w:pPr>
      <w:r w:rsidRPr="00AE0A68">
        <w:rPr>
          <w:noProof/>
          <w:sz w:val="72"/>
          <w:szCs w:val="72"/>
        </w:rPr>
        <w:lastRenderedPageBreak/>
        <mc:AlternateContent>
          <mc:Choice Requires="wps">
            <w:drawing>
              <wp:anchor distT="0" distB="0" distL="114300" distR="114300" simplePos="0" relativeHeight="251667456" behindDoc="1" locked="0" layoutInCell="1" allowOverlap="1" wp14:anchorId="125C2FCD" wp14:editId="6628551E">
                <wp:simplePos x="0" y="0"/>
                <wp:positionH relativeFrom="margin">
                  <wp:align>right</wp:align>
                </wp:positionH>
                <wp:positionV relativeFrom="paragraph">
                  <wp:posOffset>-108857</wp:posOffset>
                </wp:positionV>
                <wp:extent cx="6988266" cy="8839109"/>
                <wp:effectExtent l="0" t="0" r="3175" b="635"/>
                <wp:wrapNone/>
                <wp:docPr id="17" name="Rectangle 17"/>
                <wp:cNvGraphicFramePr/>
                <a:graphic xmlns:a="http://schemas.openxmlformats.org/drawingml/2006/main">
                  <a:graphicData uri="http://schemas.microsoft.com/office/word/2010/wordprocessingShape">
                    <wps:wsp>
                      <wps:cNvSpPr/>
                      <wps:spPr>
                        <a:xfrm>
                          <a:off x="0" y="0"/>
                          <a:ext cx="6988266" cy="8839109"/>
                        </a:xfrm>
                        <a:prstGeom prst="rect">
                          <a:avLst/>
                        </a:prstGeom>
                        <a:solidFill>
                          <a:schemeClr val="accent4"/>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96296" id="Rectangle 17" o:spid="_x0000_s1026" style="position:absolute;margin-left:499.05pt;margin-top:-8.55pt;width:550.25pt;height:696pt;z-index:-2516490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" fillcolor="#ecfbfb [3207]" stroked="f" strokeweight="2pt">
                <v:stroke miterlimit="4"/>
                <v:textbox inset="3pt,3pt,3pt,3pt"/>
                <w10:wrap anchorx="margin"/>
              </v:rect>
            </w:pict>
          </mc:Fallback>
        </mc:AlternateContent>
      </w:r>
      <w:r w:rsidR="00AE0A68" w:rsidRPr="00AE0A68">
        <w:rPr>
          <w:sz w:val="44"/>
          <w:szCs w:val="44"/>
        </w:rPr>
        <w:t>Now it’s time for normalizing the image.</w:t>
      </w:r>
    </w:p>
    <w:p w14:paraId="38C0A8DA" w14:textId="77777777" w:rsidR="00AE0A68" w:rsidRDefault="00AE0A68" w:rsidP="00AE0A68">
      <w:pPr>
        <w:jc w:val="center"/>
      </w:pPr>
      <w:r>
        <w:rPr>
          <w:noProof/>
        </w:rPr>
        <w:drawing>
          <wp:inline distT="0" distB="0" distL="0" distR="0" wp14:anchorId="65FB3ED4" wp14:editId="72A6393B">
            <wp:extent cx="4662152" cy="4759028"/>
            <wp:effectExtent l="0" t="0" r="571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rmailzed.jpg"/>
                    <pic:cNvPicPr/>
                  </pic:nvPicPr>
                  <pic:blipFill>
                    <a:blip r:embed="rId13">
                      <a:extLst>
                        <a:ext uri="{28A0092B-C50C-407E-A947-70E740481C1C}">
                          <a14:useLocalDpi xmlns:a14="http://schemas.microsoft.com/office/drawing/2010/main" val="0"/>
                        </a:ext>
                      </a:extLst>
                    </a:blip>
                    <a:stretch>
                      <a:fillRect/>
                    </a:stretch>
                  </pic:blipFill>
                  <pic:spPr>
                    <a:xfrm>
                      <a:off x="0" y="0"/>
                      <a:ext cx="4670931" cy="4767990"/>
                    </a:xfrm>
                    <a:prstGeom prst="rect">
                      <a:avLst/>
                    </a:prstGeom>
                  </pic:spPr>
                </pic:pic>
              </a:graphicData>
            </a:graphic>
          </wp:inline>
        </w:drawing>
      </w:r>
    </w:p>
    <w:p w14:paraId="521A8A09" w14:textId="487F80A4" w:rsidR="00AE0A68" w:rsidRDefault="00AE0A68" w:rsidP="00AE0A68">
      <w:r>
        <w:t xml:space="preserve"> </w:t>
      </w:r>
      <w:r>
        <w:tab/>
        <w:t xml:space="preserve">  Fig </w:t>
      </w:r>
      <w:r>
        <w:t>3</w:t>
      </w:r>
      <w:r>
        <w:t xml:space="preserve"> A part of the image after normalization</w:t>
      </w:r>
    </w:p>
    <w:p w14:paraId="1647D379" w14:textId="77777777" w:rsidR="00AE0A68" w:rsidRDefault="00AE0A68" w:rsidP="00AE0A68">
      <w:pPr>
        <w:pStyle w:val="content"/>
      </w:pPr>
      <w:r>
        <w:tab/>
      </w:r>
    </w:p>
    <w:p w14:paraId="5F2E691D" w14:textId="5E76FFFF" w:rsidR="00AE0A68" w:rsidRPr="00AE0A68" w:rsidRDefault="00AE0A68" w:rsidP="00AE0A68">
      <w:pPr>
        <w:pStyle w:val="content"/>
        <w:rPr>
          <w:sz w:val="44"/>
          <w:szCs w:val="44"/>
        </w:rPr>
      </w:pPr>
      <w:r w:rsidRPr="00AE0A68">
        <w:rPr>
          <w:sz w:val="44"/>
          <w:szCs w:val="44"/>
        </w:rPr>
        <w:t>Normalization puts all pixels values in the image to a specific scale, which helps eliminating the domination of values over each other. However, the algorithm is working alright with or without normalization. It’s usually used in machine and deep learning a little more often.</w:t>
      </w:r>
    </w:p>
    <w:p w14:paraId="12836251" w14:textId="77777777" w:rsidR="00AE0A68" w:rsidRDefault="00AE0A68" w:rsidP="00AE0A68"/>
    <w:p w14:paraId="555F7CAA" w14:textId="345648F3" w:rsidR="00AE0A68" w:rsidRDefault="00582775" w:rsidP="00AE0A68">
      <w:pPr>
        <w:jc w:val="center"/>
      </w:pPr>
      <w:r w:rsidRPr="00AE0A68">
        <w:rPr>
          <w:noProof/>
          <w:sz w:val="72"/>
          <w:szCs w:val="72"/>
        </w:rPr>
        <w:lastRenderedPageBreak/>
        <mc:AlternateContent>
          <mc:Choice Requires="wps">
            <w:drawing>
              <wp:anchor distT="0" distB="0" distL="114300" distR="114300" simplePos="0" relativeHeight="251669504" behindDoc="1" locked="0" layoutInCell="1" allowOverlap="1" wp14:anchorId="6D395F14" wp14:editId="35226EED">
                <wp:simplePos x="0" y="0"/>
                <wp:positionH relativeFrom="margin">
                  <wp:align>right</wp:align>
                </wp:positionH>
                <wp:positionV relativeFrom="paragraph">
                  <wp:posOffset>-239485</wp:posOffset>
                </wp:positionV>
                <wp:extent cx="6988266" cy="8839109"/>
                <wp:effectExtent l="0" t="0" r="3175" b="635"/>
                <wp:wrapNone/>
                <wp:docPr id="19" name="Rectangle 19"/>
                <wp:cNvGraphicFramePr/>
                <a:graphic xmlns:a="http://schemas.openxmlformats.org/drawingml/2006/main">
                  <a:graphicData uri="http://schemas.microsoft.com/office/word/2010/wordprocessingShape">
                    <wps:wsp>
                      <wps:cNvSpPr/>
                      <wps:spPr>
                        <a:xfrm>
                          <a:off x="0" y="0"/>
                          <a:ext cx="6988266" cy="8839109"/>
                        </a:xfrm>
                        <a:prstGeom prst="rect">
                          <a:avLst/>
                        </a:prstGeom>
                        <a:solidFill>
                          <a:schemeClr val="accent4"/>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84B1A" id="Rectangle 19" o:spid="_x0000_s1026" style="position:absolute;margin-left:499.05pt;margin-top:-18.85pt;width:550.25pt;height:696pt;z-index:-2516469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" fillcolor="#ecfbfb [3207]" stroked="f" strokeweight="2pt">
                <v:stroke miterlimit="4"/>
                <v:textbox inset="3pt,3pt,3pt,3pt"/>
                <w10:wrap anchorx="margin"/>
              </v:rect>
            </w:pict>
          </mc:Fallback>
        </mc:AlternateContent>
      </w:r>
      <w:r w:rsidR="00AE0A68">
        <w:rPr>
          <w:noProof/>
        </w:rPr>
        <w:drawing>
          <wp:inline distT="0" distB="0" distL="0" distR="0" wp14:anchorId="6DEE940D" wp14:editId="77CBA488">
            <wp:extent cx="4082389" cy="390797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blur.jpg"/>
                    <pic:cNvPicPr/>
                  </pic:nvPicPr>
                  <pic:blipFill>
                    <a:blip r:embed="rId14">
                      <a:extLst>
                        <a:ext uri="{28A0092B-C50C-407E-A947-70E740481C1C}">
                          <a14:useLocalDpi xmlns:a14="http://schemas.microsoft.com/office/drawing/2010/main" val="0"/>
                        </a:ext>
                      </a:extLst>
                    </a:blip>
                    <a:stretch>
                      <a:fillRect/>
                    </a:stretch>
                  </pic:blipFill>
                  <pic:spPr>
                    <a:xfrm>
                      <a:off x="0" y="0"/>
                      <a:ext cx="4143508" cy="3966479"/>
                    </a:xfrm>
                    <a:prstGeom prst="rect">
                      <a:avLst/>
                    </a:prstGeom>
                  </pic:spPr>
                </pic:pic>
              </a:graphicData>
            </a:graphic>
          </wp:inline>
        </w:drawing>
      </w:r>
    </w:p>
    <w:p w14:paraId="4B3E6B49" w14:textId="24CEC036" w:rsidR="00AE0A68" w:rsidRDefault="00AE0A68" w:rsidP="00AE0A68">
      <w:pPr>
        <w:pStyle w:val="content"/>
      </w:pPr>
      <w:r>
        <w:tab/>
      </w:r>
      <w:r>
        <w:tab/>
      </w:r>
      <w:r>
        <w:tab/>
      </w:r>
      <w:r>
        <w:t xml:space="preserve"> Fig </w:t>
      </w:r>
      <w:r>
        <w:t>4</w:t>
      </w:r>
      <w:r>
        <w:t xml:space="preserve"> image blur</w:t>
      </w:r>
    </w:p>
    <w:p w14:paraId="34A6AE14" w14:textId="77777777" w:rsidR="00AE0A68" w:rsidRDefault="00AE0A68" w:rsidP="00AE0A68">
      <w:pPr>
        <w:pStyle w:val="content"/>
      </w:pPr>
    </w:p>
    <w:p w14:paraId="797117F1" w14:textId="5F8127D7" w:rsidR="00AE0A68" w:rsidRPr="00AE0A68" w:rsidRDefault="00AE0A68" w:rsidP="00AE0A68">
      <w:pPr>
        <w:pStyle w:val="content"/>
        <w:rPr>
          <w:sz w:val="44"/>
          <w:szCs w:val="44"/>
        </w:rPr>
      </w:pPr>
      <w:r>
        <w:tab/>
      </w:r>
      <w:r w:rsidRPr="00AE0A68">
        <w:rPr>
          <w:sz w:val="44"/>
          <w:szCs w:val="44"/>
        </w:rPr>
        <w:t xml:space="preserve">Here comes a </w:t>
      </w:r>
      <w:r w:rsidR="00582775" w:rsidRPr="00AE0A68">
        <w:rPr>
          <w:sz w:val="44"/>
          <w:szCs w:val="44"/>
        </w:rPr>
        <w:t>necessary</w:t>
      </w:r>
      <w:r w:rsidRPr="00AE0A68">
        <w:rPr>
          <w:sz w:val="44"/>
          <w:szCs w:val="44"/>
        </w:rPr>
        <w:t xml:space="preserve"> step for edge detection in figure 2.6. If converting to grayscale is important to detect edges, applying a blurring algorithm to the image is essential as it really helps the edge detection algorithm to detect edges correctly. In our case we will use the Gaussian blur with a 5 * 5 kernel (filter) size. However, we are not going to discuss further implementation details in this section.</w:t>
      </w:r>
    </w:p>
    <w:p w14:paraId="02B08139" w14:textId="77777777" w:rsidR="00AE0A68" w:rsidRDefault="00AE0A68" w:rsidP="00AE0A68">
      <w:pPr>
        <w:pStyle w:val="content"/>
      </w:pPr>
    </w:p>
    <w:p w14:paraId="443AA1E9" w14:textId="1C2BCBDD" w:rsidR="00AE0A68" w:rsidRPr="00AE0A68" w:rsidRDefault="00AE0A68" w:rsidP="00AE0A68">
      <w:pPr>
        <w:pStyle w:val="content"/>
        <w:rPr>
          <w:sz w:val="44"/>
          <w:szCs w:val="44"/>
        </w:rPr>
      </w:pPr>
      <w:r>
        <w:tab/>
      </w:r>
      <w:r w:rsidRPr="00AE0A68">
        <w:rPr>
          <w:sz w:val="44"/>
          <w:szCs w:val="44"/>
        </w:rPr>
        <w:t xml:space="preserve">Now that we have image with a blur filter, we are ready to apply an edge detection. We have chosen canny edge detector for this system and this detector will be discussed in </w:t>
      </w:r>
      <w:r w:rsidR="00582775" w:rsidRPr="00AE0A68">
        <w:rPr>
          <w:sz w:val="44"/>
          <w:szCs w:val="44"/>
        </w:rPr>
        <w:t>detail</w:t>
      </w:r>
      <w:r w:rsidRPr="00AE0A68">
        <w:rPr>
          <w:sz w:val="44"/>
          <w:szCs w:val="44"/>
        </w:rPr>
        <w:t xml:space="preserve"> in the implementation chapter.</w:t>
      </w:r>
    </w:p>
    <w:sectPr w:rsidR="00AE0A68" w:rsidRPr="00AE0A68" w:rsidSect="00A24793">
      <w:footerReference w:type="even" r:id="rId15"/>
      <w:footerReference w:type="default" r:id="rId16"/>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E100DB" w14:textId="77777777" w:rsidR="00476369" w:rsidRDefault="00476369" w:rsidP="001205A1">
      <w:r>
        <w:separator/>
      </w:r>
    </w:p>
  </w:endnote>
  <w:endnote w:type="continuationSeparator" w:id="0">
    <w:p w14:paraId="283D0B0F" w14:textId="77777777" w:rsidR="00476369" w:rsidRDefault="00476369"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7884697"/>
      <w:docPartObj>
        <w:docPartGallery w:val="Page Numbers (Bottom of Page)"/>
        <w:docPartUnique/>
      </w:docPartObj>
    </w:sdtPr>
    <w:sdtEndPr>
      <w:rPr>
        <w:rStyle w:val="PageNumber"/>
      </w:rPr>
    </w:sdtEndPr>
    <w:sdtContent>
      <w:p w14:paraId="2D79602A"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246AF3CA"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41358343"/>
      <w:docPartObj>
        <w:docPartGallery w:val="Page Numbers (Bottom of Page)"/>
        <w:docPartUnique/>
      </w:docPartObj>
    </w:sdtPr>
    <w:sdtEndPr>
      <w:rPr>
        <w:rStyle w:val="PageNumber"/>
      </w:rPr>
    </w:sdtEndPr>
    <w:sdtContent>
      <w:p w14:paraId="39BC75C3"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27E5A9C3" w14:textId="77777777" w:rsidTr="005F4F46">
      <w:tc>
        <w:tcPr>
          <w:tcW w:w="5395" w:type="dxa"/>
        </w:tcPr>
        <w:p w14:paraId="0DFE7E41" w14:textId="2E868370" w:rsidR="0032566A" w:rsidRPr="0032566A" w:rsidRDefault="0032566A" w:rsidP="0032566A">
          <w:pPr>
            <w:pStyle w:val="Footer"/>
            <w:rPr>
              <w:color w:val="7F7F7F" w:themeColor="text1" w:themeTint="80"/>
            </w:rPr>
          </w:pPr>
          <w:r>
            <w:rPr>
              <w:color w:val="7F7F7F" w:themeColor="text1" w:themeTint="80"/>
            </w:rPr>
            <w:t>optical mark recognition</w:t>
          </w:r>
        </w:p>
      </w:tc>
      <w:tc>
        <w:tcPr>
          <w:tcW w:w="5395" w:type="dxa"/>
        </w:tcPr>
        <w:p w14:paraId="773E30DE" w14:textId="77777777" w:rsidR="001205A1" w:rsidRPr="001205A1" w:rsidRDefault="001205A1" w:rsidP="001205A1">
          <w:pPr>
            <w:pStyle w:val="Footer"/>
          </w:pPr>
          <w:r w:rsidRPr="001205A1">
            <w:t xml:space="preserve">   </w:t>
          </w:r>
        </w:p>
      </w:tc>
    </w:tr>
  </w:tbl>
  <w:p w14:paraId="30AE7415"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423A6" w14:textId="77777777" w:rsidR="00476369" w:rsidRDefault="00476369" w:rsidP="001205A1">
      <w:r>
        <w:separator/>
      </w:r>
    </w:p>
  </w:footnote>
  <w:footnote w:type="continuationSeparator" w:id="0">
    <w:p w14:paraId="1A1342E0" w14:textId="77777777" w:rsidR="00476369" w:rsidRDefault="00476369"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C04873"/>
    <w:multiLevelType w:val="hybridMultilevel"/>
    <w:tmpl w:val="3286A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451D95"/>
    <w:multiLevelType w:val="hybridMultilevel"/>
    <w:tmpl w:val="4B8A3FA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390A72"/>
    <w:multiLevelType w:val="hybridMultilevel"/>
    <w:tmpl w:val="DC8A30C8"/>
    <w:lvl w:ilvl="0" w:tplc="E1CCD24C">
      <w:start w:val="1"/>
      <w:numFmt w:val="bullet"/>
      <w:pStyle w:val="tableitem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7688D"/>
    <w:multiLevelType w:val="hybridMultilevel"/>
    <w:tmpl w:val="52CE27B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4D7817"/>
    <w:multiLevelType w:val="hybridMultilevel"/>
    <w:tmpl w:val="A90EE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DD1FB4"/>
    <w:multiLevelType w:val="hybridMultilevel"/>
    <w:tmpl w:val="D1BE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035B5D"/>
    <w:multiLevelType w:val="hybridMultilevel"/>
    <w:tmpl w:val="159E8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8047C8"/>
    <w:multiLevelType w:val="hybridMultilevel"/>
    <w:tmpl w:val="02B405C0"/>
    <w:lvl w:ilvl="0" w:tplc="D070007C">
      <w:start w:val="1"/>
      <w:numFmt w:val="decimal"/>
      <w:pStyle w:val="SubHead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6"/>
  </w:num>
  <w:num w:numId="5">
    <w:abstractNumId w:val="0"/>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removePersonalInformation/>
  <w:removeDateAndTime/>
  <w:displayBackgroundShape/>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0D4"/>
    <w:rsid w:val="00005901"/>
    <w:rsid w:val="00072E72"/>
    <w:rsid w:val="000973DF"/>
    <w:rsid w:val="000B2D56"/>
    <w:rsid w:val="000C2B8A"/>
    <w:rsid w:val="000C4ED1"/>
    <w:rsid w:val="000D556F"/>
    <w:rsid w:val="001205A1"/>
    <w:rsid w:val="00207700"/>
    <w:rsid w:val="00232D0A"/>
    <w:rsid w:val="002877E8"/>
    <w:rsid w:val="002B2819"/>
    <w:rsid w:val="002E7C4E"/>
    <w:rsid w:val="0031055C"/>
    <w:rsid w:val="0032566A"/>
    <w:rsid w:val="00345191"/>
    <w:rsid w:val="00371EE1"/>
    <w:rsid w:val="003A798E"/>
    <w:rsid w:val="003B3461"/>
    <w:rsid w:val="004021B5"/>
    <w:rsid w:val="00403A66"/>
    <w:rsid w:val="00425A96"/>
    <w:rsid w:val="00425A99"/>
    <w:rsid w:val="004321FE"/>
    <w:rsid w:val="00476369"/>
    <w:rsid w:val="00487C64"/>
    <w:rsid w:val="004F50AF"/>
    <w:rsid w:val="00517213"/>
    <w:rsid w:val="00523A37"/>
    <w:rsid w:val="0055709B"/>
    <w:rsid w:val="00582775"/>
    <w:rsid w:val="005E6B25"/>
    <w:rsid w:val="005F4F46"/>
    <w:rsid w:val="0065439A"/>
    <w:rsid w:val="006C60E6"/>
    <w:rsid w:val="007B0740"/>
    <w:rsid w:val="007C1BAB"/>
    <w:rsid w:val="00886ADE"/>
    <w:rsid w:val="00973F01"/>
    <w:rsid w:val="0098001D"/>
    <w:rsid w:val="00981707"/>
    <w:rsid w:val="009E1178"/>
    <w:rsid w:val="009E16AB"/>
    <w:rsid w:val="00A15CF7"/>
    <w:rsid w:val="00A24793"/>
    <w:rsid w:val="00A75FCF"/>
    <w:rsid w:val="00A81248"/>
    <w:rsid w:val="00AE0A68"/>
    <w:rsid w:val="00AF2F13"/>
    <w:rsid w:val="00B2499F"/>
    <w:rsid w:val="00BD7F63"/>
    <w:rsid w:val="00C66528"/>
    <w:rsid w:val="00C87B6A"/>
    <w:rsid w:val="00C915F0"/>
    <w:rsid w:val="00CB55B1"/>
    <w:rsid w:val="00CE51FA"/>
    <w:rsid w:val="00EC3537"/>
    <w:rsid w:val="00F270D4"/>
    <w:rsid w:val="00FB65B8"/>
    <w:rsid w:val="00FC1774"/>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2A40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FC49AE"/>
  </w:style>
  <w:style w:type="paragraph" w:styleId="Heading1">
    <w:name w:val="heading 1"/>
    <w:basedOn w:val="Normal"/>
    <w:next w:val="Normal"/>
    <w:link w:val="Heading1Ch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uiPriority w:val="3"/>
    <w:qFormat/>
    <w:rsid w:val="00C66528"/>
    <w:pPr>
      <w:keepNext/>
      <w:keepLines/>
      <w:outlineLvl w:val="3"/>
    </w:pPr>
    <w:rPr>
      <w:rFonts w:eastAsiaTheme="majorEastAsia" w:cstheme="majorBidi"/>
      <w:i/>
      <w:iCs/>
      <w:color w:val="000000" w:themeColor="text1"/>
      <w:sz w:val="32"/>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basedOn w:val="DefaultParagraphFont"/>
    <w:link w:val="Heading1"/>
    <w:rsid w:val="00C66528"/>
    <w:rPr>
      <w:rFonts w:asciiTheme="majorHAnsi" w:eastAsiaTheme="majorEastAsia" w:hAnsiTheme="majorHAnsi" w:cstheme="majorBidi"/>
      <w:b/>
      <w:color w:val="123869" w:themeColor="accent1"/>
      <w:sz w:val="80"/>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C66528"/>
    <w:rPr>
      <w:rFonts w:eastAsiaTheme="majorEastAsia" w:cstheme="majorBidi"/>
      <w:i/>
      <w:iCs/>
      <w:color w:val="000000" w:themeColor="text1"/>
      <w:sz w:val="32"/>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link w:val="ListParagraphChar"/>
    <w:uiPriority w:val="34"/>
    <w:unhideWhenUsed/>
    <w:qFormat/>
    <w:rsid w:val="00403A66"/>
    <w:pPr>
      <w:ind w:left="720"/>
      <w:contextualSpacing/>
    </w:pPr>
    <w:rPr>
      <w:sz w:val="32"/>
      <w:szCs w:val="22"/>
    </w:rPr>
  </w:style>
  <w:style w:type="paragraph" w:customStyle="1" w:styleId="content">
    <w:name w:val="content"/>
    <w:basedOn w:val="Normal"/>
    <w:link w:val="contentChar"/>
    <w:uiPriority w:val="6"/>
    <w:qFormat/>
    <w:rsid w:val="0032566A"/>
    <w:rPr>
      <w:i/>
      <w:sz w:val="40"/>
    </w:rPr>
  </w:style>
  <w:style w:type="paragraph" w:styleId="Caption">
    <w:name w:val="caption"/>
    <w:basedOn w:val="Normal"/>
    <w:next w:val="Normal"/>
    <w:link w:val="CaptionChar"/>
    <w:uiPriority w:val="35"/>
    <w:semiHidden/>
    <w:qFormat/>
    <w:rsid w:val="009E16AB"/>
    <w:pPr>
      <w:spacing w:after="200"/>
    </w:pPr>
    <w:rPr>
      <w:i/>
      <w:iCs/>
      <w:color w:val="5E5E5E" w:themeColor="text2"/>
      <w:sz w:val="18"/>
      <w:szCs w:val="18"/>
    </w:rPr>
  </w:style>
  <w:style w:type="character" w:customStyle="1" w:styleId="contentChar">
    <w:name w:val="content Char"/>
    <w:basedOn w:val="DefaultParagraphFont"/>
    <w:link w:val="content"/>
    <w:uiPriority w:val="6"/>
    <w:rsid w:val="0032566A"/>
    <w:rPr>
      <w:i/>
      <w:sz w:val="40"/>
    </w:rPr>
  </w:style>
  <w:style w:type="paragraph" w:customStyle="1" w:styleId="SubHeading">
    <w:name w:val="SubHeading"/>
    <w:basedOn w:val="Heading3"/>
    <w:link w:val="SubHeadingChar"/>
    <w:uiPriority w:val="6"/>
    <w:qFormat/>
    <w:rsid w:val="004F50AF"/>
    <w:pPr>
      <w:numPr>
        <w:numId w:val="6"/>
      </w:numPr>
    </w:pPr>
    <w:rPr>
      <w:color w:val="7030A0"/>
    </w:rPr>
  </w:style>
  <w:style w:type="paragraph" w:customStyle="1" w:styleId="figure">
    <w:name w:val="figure"/>
    <w:basedOn w:val="Caption"/>
    <w:link w:val="figureChar"/>
    <w:uiPriority w:val="6"/>
    <w:rsid w:val="004F50AF"/>
    <w:rPr>
      <w:color w:val="auto"/>
      <w:sz w:val="22"/>
    </w:rPr>
  </w:style>
  <w:style w:type="character" w:customStyle="1" w:styleId="SubHeadingChar">
    <w:name w:val="SubHeading Char"/>
    <w:basedOn w:val="Heading3Char"/>
    <w:link w:val="SubHeading"/>
    <w:uiPriority w:val="6"/>
    <w:rsid w:val="004F50AF"/>
    <w:rPr>
      <w:rFonts w:asciiTheme="majorHAnsi" w:eastAsiaTheme="majorEastAsia" w:hAnsiTheme="majorHAnsi" w:cstheme="majorBidi"/>
      <w:b/>
      <w:color w:val="7030A0"/>
      <w:sz w:val="36"/>
    </w:rPr>
  </w:style>
  <w:style w:type="paragraph" w:customStyle="1" w:styleId="figureupdated">
    <w:name w:val="figureupdated"/>
    <w:basedOn w:val="content"/>
    <w:link w:val="figureupdatedChar"/>
    <w:uiPriority w:val="6"/>
    <w:rsid w:val="004F50AF"/>
    <w:rPr>
      <w:sz w:val="24"/>
    </w:rPr>
  </w:style>
  <w:style w:type="character" w:customStyle="1" w:styleId="CaptionChar">
    <w:name w:val="Caption Char"/>
    <w:basedOn w:val="DefaultParagraphFont"/>
    <w:link w:val="Caption"/>
    <w:uiPriority w:val="35"/>
    <w:semiHidden/>
    <w:rsid w:val="004F50AF"/>
    <w:rPr>
      <w:i/>
      <w:iCs/>
      <w:color w:val="5E5E5E" w:themeColor="text2"/>
      <w:sz w:val="18"/>
      <w:szCs w:val="18"/>
    </w:rPr>
  </w:style>
  <w:style w:type="character" w:customStyle="1" w:styleId="figureChar">
    <w:name w:val="figure Char"/>
    <w:basedOn w:val="CaptionChar"/>
    <w:link w:val="figure"/>
    <w:uiPriority w:val="6"/>
    <w:rsid w:val="004F50AF"/>
    <w:rPr>
      <w:i/>
      <w:iCs/>
      <w:color w:val="5E5E5E" w:themeColor="text2"/>
      <w:sz w:val="22"/>
      <w:szCs w:val="18"/>
    </w:rPr>
  </w:style>
  <w:style w:type="paragraph" w:customStyle="1" w:styleId="Figure0">
    <w:name w:val="Figure"/>
    <w:basedOn w:val="content"/>
    <w:link w:val="FigureChar0"/>
    <w:uiPriority w:val="6"/>
    <w:qFormat/>
    <w:rsid w:val="00A75FCF"/>
    <w:rPr>
      <w:iCs/>
      <w:color w:val="FFFFFF" w:themeColor="background1"/>
      <w:sz w:val="28"/>
      <w:szCs w:val="32"/>
      <w14:textFill>
        <w14:solidFill>
          <w14:schemeClr w14:val="bg1">
            <w14:lumMod w14:val="50000"/>
            <w14:lumMod w14:val="50000"/>
            <w14:lumOff w14:val="50000"/>
          </w14:schemeClr>
        </w14:solidFill>
      </w14:textFill>
    </w:rPr>
  </w:style>
  <w:style w:type="character" w:customStyle="1" w:styleId="figureupdatedChar">
    <w:name w:val="figureupdated Char"/>
    <w:basedOn w:val="contentChar"/>
    <w:link w:val="figureupdated"/>
    <w:uiPriority w:val="6"/>
    <w:rsid w:val="004F50AF"/>
    <w:rPr>
      <w:i/>
      <w:sz w:val="40"/>
    </w:rPr>
  </w:style>
  <w:style w:type="paragraph" w:customStyle="1" w:styleId="FFFFF">
    <w:name w:val="FFFFF"/>
    <w:basedOn w:val="Caption"/>
    <w:link w:val="FFFFFChar"/>
    <w:uiPriority w:val="6"/>
    <w:qFormat/>
    <w:rsid w:val="00A75FCF"/>
  </w:style>
  <w:style w:type="character" w:customStyle="1" w:styleId="FigureChar0">
    <w:name w:val="Figure Char"/>
    <w:basedOn w:val="contentChar"/>
    <w:link w:val="Figure0"/>
    <w:uiPriority w:val="6"/>
    <w:rsid w:val="00A75FCF"/>
    <w:rPr>
      <w:i/>
      <w:iCs/>
      <w:color w:val="FFFFFF" w:themeColor="background1"/>
      <w:sz w:val="28"/>
      <w:szCs w:val="32"/>
      <w14:textFill>
        <w14:solidFill>
          <w14:schemeClr w14:val="bg1">
            <w14:lumMod w14:val="50000"/>
            <w14:lumMod w14:val="50000"/>
            <w14:lumOff w14:val="50000"/>
          </w14:schemeClr>
        </w14:solidFill>
      </w14:textFill>
    </w:rPr>
  </w:style>
  <w:style w:type="character" w:customStyle="1" w:styleId="FFFFFChar">
    <w:name w:val="FFFFF Char"/>
    <w:basedOn w:val="CaptionChar"/>
    <w:link w:val="FFFFF"/>
    <w:uiPriority w:val="6"/>
    <w:rsid w:val="00A75FCF"/>
    <w:rPr>
      <w:i/>
      <w:iCs/>
      <w:color w:val="5E5E5E" w:themeColor="text2"/>
      <w:sz w:val="18"/>
      <w:szCs w:val="18"/>
    </w:rPr>
  </w:style>
  <w:style w:type="paragraph" w:customStyle="1" w:styleId="tableitems">
    <w:name w:val="table items"/>
    <w:basedOn w:val="ListParagraph"/>
    <w:link w:val="tableitemsChar"/>
    <w:uiPriority w:val="6"/>
    <w:qFormat/>
    <w:rsid w:val="000D556F"/>
    <w:pPr>
      <w:numPr>
        <w:numId w:val="3"/>
      </w:numPr>
    </w:pPr>
    <w:rPr>
      <w:b/>
      <w:bCs/>
      <w:i/>
      <w:iCs/>
      <w:color w:val="002060"/>
      <w:sz w:val="40"/>
      <w:szCs w:val="40"/>
    </w:rPr>
  </w:style>
  <w:style w:type="character" w:customStyle="1" w:styleId="ListParagraphChar">
    <w:name w:val="List Paragraph Char"/>
    <w:basedOn w:val="DefaultParagraphFont"/>
    <w:link w:val="ListParagraph"/>
    <w:uiPriority w:val="34"/>
    <w:rsid w:val="000D556F"/>
    <w:rPr>
      <w:sz w:val="32"/>
      <w:szCs w:val="22"/>
    </w:rPr>
  </w:style>
  <w:style w:type="character" w:customStyle="1" w:styleId="tableitemsChar">
    <w:name w:val="table items Char"/>
    <w:basedOn w:val="ListParagraphChar"/>
    <w:link w:val="tableitems"/>
    <w:uiPriority w:val="6"/>
    <w:rsid w:val="000D556F"/>
    <w:rPr>
      <w:b/>
      <w:bCs/>
      <w:i/>
      <w:iCs/>
      <w:color w:val="00206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936988">
      <w:bodyDiv w:val="1"/>
      <w:marLeft w:val="0"/>
      <w:marRight w:val="0"/>
      <w:marTop w:val="0"/>
      <w:marBottom w:val="0"/>
      <w:divBdr>
        <w:top w:val="none" w:sz="0" w:space="0" w:color="auto"/>
        <w:left w:val="none" w:sz="0" w:space="0" w:color="auto"/>
        <w:bottom w:val="none" w:sz="0" w:space="0" w:color="auto"/>
        <w:right w:val="none" w:sz="0" w:space="0" w:color="auto"/>
      </w:divBdr>
    </w:div>
    <w:div w:id="919023196">
      <w:bodyDiv w:val="1"/>
      <w:marLeft w:val="0"/>
      <w:marRight w:val="0"/>
      <w:marTop w:val="0"/>
      <w:marBottom w:val="0"/>
      <w:divBdr>
        <w:top w:val="none" w:sz="0" w:space="0" w:color="auto"/>
        <w:left w:val="none" w:sz="0" w:space="0" w:color="auto"/>
        <w:bottom w:val="none" w:sz="0" w:space="0" w:color="auto"/>
        <w:right w:val="none" w:sz="0" w:space="0" w:color="auto"/>
      </w:divBdr>
    </w:div>
    <w:div w:id="920917614">
      <w:bodyDiv w:val="1"/>
      <w:marLeft w:val="0"/>
      <w:marRight w:val="0"/>
      <w:marTop w:val="0"/>
      <w:marBottom w:val="0"/>
      <w:divBdr>
        <w:top w:val="none" w:sz="0" w:space="0" w:color="auto"/>
        <w:left w:val="none" w:sz="0" w:space="0" w:color="auto"/>
        <w:bottom w:val="none" w:sz="0" w:space="0" w:color="auto"/>
        <w:right w:val="none" w:sz="0" w:space="0" w:color="auto"/>
      </w:divBdr>
    </w:div>
    <w:div w:id="1127964107">
      <w:bodyDiv w:val="1"/>
      <w:marLeft w:val="0"/>
      <w:marRight w:val="0"/>
      <w:marTop w:val="0"/>
      <w:marBottom w:val="0"/>
      <w:divBdr>
        <w:top w:val="none" w:sz="0" w:space="0" w:color="auto"/>
        <w:left w:val="none" w:sz="0" w:space="0" w:color="auto"/>
        <w:bottom w:val="none" w:sz="0" w:space="0" w:color="auto"/>
        <w:right w:val="none" w:sz="0" w:space="0" w:color="auto"/>
      </w:divBdr>
    </w:div>
    <w:div w:id="1415668025">
      <w:bodyDiv w:val="1"/>
      <w:marLeft w:val="0"/>
      <w:marRight w:val="0"/>
      <w:marTop w:val="0"/>
      <w:marBottom w:val="0"/>
      <w:divBdr>
        <w:top w:val="none" w:sz="0" w:space="0" w:color="auto"/>
        <w:left w:val="none" w:sz="0" w:space="0" w:color="auto"/>
        <w:bottom w:val="none" w:sz="0" w:space="0" w:color="auto"/>
        <w:right w:val="none" w:sz="0" w:space="0" w:color="auto"/>
      </w:divBdr>
    </w:div>
    <w:div w:id="1516648030">
      <w:bodyDiv w:val="1"/>
      <w:marLeft w:val="0"/>
      <w:marRight w:val="0"/>
      <w:marTop w:val="0"/>
      <w:marBottom w:val="0"/>
      <w:divBdr>
        <w:top w:val="none" w:sz="0" w:space="0" w:color="auto"/>
        <w:left w:val="none" w:sz="0" w:space="0" w:color="auto"/>
        <w:bottom w:val="none" w:sz="0" w:space="0" w:color="auto"/>
        <w:right w:val="none" w:sz="0" w:space="0" w:color="auto"/>
      </w:divBdr>
    </w:div>
    <w:div w:id="1572541665">
      <w:bodyDiv w:val="1"/>
      <w:marLeft w:val="0"/>
      <w:marRight w:val="0"/>
      <w:marTop w:val="0"/>
      <w:marBottom w:val="0"/>
      <w:divBdr>
        <w:top w:val="none" w:sz="0" w:space="0" w:color="auto"/>
        <w:left w:val="none" w:sz="0" w:space="0" w:color="auto"/>
        <w:bottom w:val="none" w:sz="0" w:space="0" w:color="auto"/>
        <w:right w:val="none" w:sz="0" w:space="0" w:color="auto"/>
      </w:divBdr>
    </w:div>
    <w:div w:id="159797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Nabil\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9D619A-460D-48F6-92CE-C40E9300B8EC}">
  <ds:schemaRefs>
    <ds:schemaRef ds:uri="http://schemas.openxmlformats.org/officeDocument/2006/bibliography"/>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F425F07-5221-4468-81DD-0F0C28E7F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Jazzy student report.dotx</Template>
  <TotalTime>0</TotalTime>
  <Pages>7</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2021-04-09T22:49:00Z</dcterms:created>
  <dcterms:modified xsi:type="dcterms:W3CDTF">2021-07-10T00:15:00Z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